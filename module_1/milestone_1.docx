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B86" w:rsidRDefault="008C43EC">
      <w:pPr>
        <w:pStyle w:val="Title"/>
      </w:pPr>
      <w:r>
        <w:t>Northern California Winery Sales</w:t>
      </w:r>
      <w:r w:rsidR="004A4CF1">
        <w:t>:</w:t>
      </w:r>
      <w:r>
        <w:t xml:space="preserve"> Analysis and Optimization</w:t>
      </w:r>
    </w:p>
    <w:p w:rsidR="004D6B86" w:rsidRDefault="008C43EC">
      <w:pPr>
        <w:pStyle w:val="Title2"/>
      </w:pPr>
      <w:r>
        <w:t>Richard J. Lusch II</w:t>
      </w:r>
    </w:p>
    <w:p w:rsidR="004D6B86" w:rsidRDefault="008C43EC">
      <w:pPr>
        <w:pStyle w:val="Title2"/>
      </w:pPr>
      <w:r>
        <w:t>Southern New Hampshire University</w:t>
      </w:r>
    </w:p>
    <w:p w:rsidR="004D6B86" w:rsidRPr="00A4757D" w:rsidRDefault="004D6B86"/>
    <w:p w:rsidR="004D6B86" w:rsidRDefault="00A2407A">
      <w:pPr>
        <w:pStyle w:val="SectionTitle"/>
      </w:pPr>
      <w:r>
        <w:lastRenderedPageBreak/>
        <w:t>Executive Summary</w:t>
      </w:r>
    </w:p>
    <w:p w:rsidR="004D6B86" w:rsidRPr="004D4F8C" w:rsidRDefault="000F3A79">
      <w:pPr>
        <w:pStyle w:val="NoSpacing"/>
      </w:pPr>
      <w:r>
        <w:t>Amid one of the largest, and most fruitful wine markets in the world, this Northern California winery is beginning to look into methods of analyzing and optimizing its sales mix and sales force.  This paper looks through some of the basic summary statistics relevant to the sales of this Northern California winery, attempting to turn the data into actionable knowledge.  Then, with some assumptions, models will be evaluated to try and determine how to optimize the winery’s future sales.</w:t>
      </w:r>
    </w:p>
    <w:p w:rsidR="004D6B86" w:rsidRDefault="00345333">
      <w:r>
        <w:rPr>
          <w:rStyle w:val="Emphasis"/>
        </w:rPr>
        <w:t>Keywords</w:t>
      </w:r>
      <w:r w:rsidR="004D4F8C">
        <w:t xml:space="preserve">: </w:t>
      </w:r>
      <w:sdt>
        <w:sdtPr>
          <w:alias w:val="Enter keyword(s):"/>
          <w:tag w:val="Enter keyword(s):"/>
          <w:id w:val="1402711190"/>
          <w:placeholder>
            <w:docPart w:val="19CB6E5F88E84D2FB4528630F005B433"/>
          </w:placeholder>
          <w:temporary/>
          <w:showingPlcHdr/>
          <w15:appearance w15:val="hidden"/>
        </w:sdtPr>
        <w:sdtEndPr/>
        <w:sdtContent>
          <w:r w:rsidR="004D4F8C">
            <w:t xml:space="preserve">Add keywords here. To replace this (or any) tip text with your own, just select it and then start typing. </w:t>
          </w:r>
          <w:r w:rsidR="004D4F8C">
            <w:rPr>
              <w:color w:val="auto"/>
            </w:rPr>
            <w:t>Don’t include space to the right or left of the characters in your selection.</w:t>
          </w:r>
        </w:sdtContent>
      </w:sdt>
    </w:p>
    <w:p w:rsidR="006D7EE9" w:rsidRDefault="00B65CAB" w:rsidP="006D7EE9">
      <w:pPr>
        <w:pStyle w:val="SectionTitle"/>
      </w:pPr>
      <w:r>
        <w:lastRenderedPageBreak/>
        <w:t>Northern California Winery Sales: Analysis and Optimization</w:t>
      </w:r>
    </w:p>
    <w:p w:rsidR="004D6B86" w:rsidRPr="00E7305D" w:rsidRDefault="006D7EE9" w:rsidP="006D7EE9">
      <w:r>
        <w:t xml:space="preserve"> </w:t>
      </w:r>
      <w:r w:rsidR="00976DA1">
        <w:t>Globally</w:t>
      </w:r>
      <w:r w:rsidR="00567B1D">
        <w:t>, 25.7 million liters of wine was consumed in 2015, of which 3.3 million liters were consumed in the United States alone</w:t>
      </w:r>
      <w:r w:rsidR="00697D7F">
        <w:t>; which represents a 6.46% growth over 2013</w:t>
      </w:r>
      <w:r w:rsidR="00567B1D">
        <w:t xml:space="preserve"> </w:t>
      </w:r>
      <w:sdt>
        <w:sdtPr>
          <w:id w:val="4711341"/>
          <w:citation/>
        </w:sdtPr>
        <w:sdtEndPr/>
        <w:sdtContent>
          <w:r w:rsidR="00567B1D">
            <w:fldChar w:fldCharType="begin"/>
          </w:r>
          <w:r w:rsidR="00567B1D">
            <w:instrText xml:space="preserve"> CITATION Tra17 \l 1033 </w:instrText>
          </w:r>
          <w:r w:rsidR="00567B1D">
            <w:fldChar w:fldCharType="separate"/>
          </w:r>
          <w:r w:rsidR="00460789">
            <w:rPr>
              <w:noProof/>
            </w:rPr>
            <w:t>(Trade Data and Analysis, 2017)</w:t>
          </w:r>
          <w:r w:rsidR="00567B1D">
            <w:fldChar w:fldCharType="end"/>
          </w:r>
        </w:sdtContent>
      </w:sdt>
      <w:r w:rsidR="00976DA1">
        <w:t xml:space="preserve">.  </w:t>
      </w:r>
      <w:r w:rsidR="008D3700">
        <w:t xml:space="preserve">This </w:t>
      </w:r>
      <w:r w:rsidR="00C3615C">
        <w:t>growing U.S.</w:t>
      </w:r>
      <w:r w:rsidR="008D3700">
        <w:t xml:space="preserve"> market is being served by </w:t>
      </w:r>
      <w:r w:rsidR="00C3615C">
        <w:t xml:space="preserve">10,736 </w:t>
      </w:r>
      <w:r w:rsidR="008D3700">
        <w:t xml:space="preserve">wineries, with </w:t>
      </w:r>
      <w:r w:rsidR="00C3615C">
        <w:t>4,416</w:t>
      </w:r>
      <w:r w:rsidR="008D3700">
        <w:t xml:space="preserve"> being in California</w:t>
      </w:r>
      <w:r w:rsidR="00C52589">
        <w:t xml:space="preserve">, for the year of 2015 </w:t>
      </w:r>
      <w:sdt>
        <w:sdtPr>
          <w:id w:val="-176045927"/>
          <w:citation/>
        </w:sdtPr>
        <w:sdtEndPr/>
        <w:sdtContent>
          <w:r w:rsidR="00C52589">
            <w:fldChar w:fldCharType="begin"/>
          </w:r>
          <w:r w:rsidR="007162A6">
            <w:instrText xml:space="preserve">CITATION sta17 \l 1033 </w:instrText>
          </w:r>
          <w:r w:rsidR="00C52589">
            <w:fldChar w:fldCharType="separate"/>
          </w:r>
          <w:r w:rsidR="00460789">
            <w:rPr>
              <w:noProof/>
            </w:rPr>
            <w:t>(The Wine Institute, 2017)</w:t>
          </w:r>
          <w:r w:rsidR="00C52589">
            <w:fldChar w:fldCharType="end"/>
          </w:r>
        </w:sdtContent>
      </w:sdt>
      <w:r w:rsidR="008D3700">
        <w:t xml:space="preserve">.  The California wineries produce </w:t>
      </w:r>
      <w:r w:rsidR="007162A6">
        <w:t xml:space="preserve">an average of </w:t>
      </w:r>
      <w:r w:rsidR="008D3700">
        <w:t xml:space="preserve">about </w:t>
      </w:r>
      <w:r w:rsidR="007162A6">
        <w:t>85% of the U.S.</w:t>
      </w:r>
      <w:r w:rsidR="008D3700">
        <w:t xml:space="preserve"> wine production</w:t>
      </w:r>
      <w:r w:rsidR="007162A6">
        <w:t xml:space="preserve"> </w:t>
      </w:r>
      <w:sdt>
        <w:sdtPr>
          <w:id w:val="383456337"/>
          <w:citation/>
        </w:sdtPr>
        <w:sdtEndPr/>
        <w:sdtContent>
          <w:r w:rsidR="00580F74">
            <w:fldChar w:fldCharType="begin"/>
          </w:r>
          <w:r w:rsidR="00580F74">
            <w:instrText xml:space="preserve"> CITATION sta17 \l 1033 </w:instrText>
          </w:r>
          <w:r w:rsidR="00580F74">
            <w:fldChar w:fldCharType="separate"/>
          </w:r>
          <w:r w:rsidR="00460789">
            <w:rPr>
              <w:noProof/>
            </w:rPr>
            <w:t>(The Wine Institute, 2017)</w:t>
          </w:r>
          <w:r w:rsidR="00580F74">
            <w:fldChar w:fldCharType="end"/>
          </w:r>
        </w:sdtContent>
      </w:sdt>
      <w:r w:rsidR="008D3700">
        <w:t>.</w:t>
      </w:r>
      <w:r w:rsidR="006116DF">
        <w:t xml:space="preserve">  Highly competitive markets, like this, have driven countless businesses to try to harness data analytics and optimization to increase their margins and profits.  This paper conducts analytics and optimization on the sales of a Norther</w:t>
      </w:r>
      <w:r w:rsidR="00580F74">
        <w:t>n</w:t>
      </w:r>
      <w:r w:rsidR="006116DF">
        <w:t xml:space="preserve"> California winery</w:t>
      </w:r>
      <w:r w:rsidR="00580F74">
        <w:t>, in an attempt to get a larger portion of this market.</w:t>
      </w:r>
    </w:p>
    <w:p w:rsidR="004D6B86" w:rsidRPr="00C5686B" w:rsidRDefault="001B33A7">
      <w:pPr>
        <w:pStyle w:val="Heading1"/>
      </w:pPr>
      <w:r>
        <w:t>Analysis</w:t>
      </w:r>
    </w:p>
    <w:p w:rsidR="004D6B86" w:rsidRDefault="00A2407A">
      <w:r>
        <w:t>The analysis will consist of 2 parts.  First, an analysis of the data so that there is a clear understanding of the data that was provided.  Second, an analysis of the information contained in the data, with which knowledge will be generated.  This should all lead to insights that will inform the optimization task at hand.</w:t>
      </w:r>
    </w:p>
    <w:p w:rsidR="004D6B86" w:rsidRPr="00C5686B" w:rsidRDefault="00A2407A">
      <w:pPr>
        <w:pStyle w:val="Heading2"/>
      </w:pPr>
      <w:r>
        <w:t>Data</w:t>
      </w:r>
    </w:p>
    <w:p w:rsidR="004D6B86" w:rsidRDefault="00880CA1">
      <w:r>
        <w:t>The data provided by the business consist of a single flat file, .csv, containing 101 rows of data over 5 fields.  The fields provided are ‘Sales’, ‘City’, ‘Date’, ‘Sales Rep’, and ‘Type Wine’.  The ‘Sales’ field is captured in dollars.  The ‘City’ field consists of ‘San Diego’, ‘San Francisco’, or ‘Los Angeles’.  When questions or answers are given in terms of ‘California’, they will be referring to these three locations.  Sales outside of this scope are either non-existent, or are so minimal that the business deemed them unimportant to the analysis.</w:t>
      </w:r>
      <w:r w:rsidR="00ED5C15">
        <w:t xml:space="preserve">  The ‘Date’ field consists of only the month that the sale occurred in with no year included, and spans from </w:t>
      </w:r>
      <w:r w:rsidR="00ED5C15">
        <w:lastRenderedPageBreak/>
        <w:t>January through June.  Without a year in place, this paper will assume that this time frame covers the most recent January through June time frame.</w:t>
      </w:r>
      <w:r w:rsidR="00223835">
        <w:t xml:space="preserve">  The ‘Sales Rep’ field consists of three sales representatives that appear to have sales in all three cities, and have the ability to sell any of the types of wines that are included in the data.  The ‘Type Wine’ field includes three types of wines, ‘Organic’, ‘Red’, and ‘White’. </w:t>
      </w:r>
    </w:p>
    <w:p w:rsidR="00223835" w:rsidRDefault="00223835">
      <w:r>
        <w:t>This means that for each row, the business has provided the ability to know how much was sold, in dollars, by any of the three agents, in any of the three cities, for any of the three wines by month.  Questions that try to drill down to a more specific time frame, to whom the wine was sold, how much was sold at one time, or specific wine type (such as Zinfandel, Riesling, etc.) are all outside of the scope of this paper and cannot be answered with the data provided.</w:t>
      </w:r>
    </w:p>
    <w:p w:rsidR="003F7CBD" w:rsidRPr="003F7CBD" w:rsidRDefault="00615C1A" w:rsidP="00615C1A">
      <w:pPr>
        <w:pStyle w:val="Heading2"/>
      </w:pPr>
      <w:r>
        <w:rPr>
          <w:rStyle w:val="Heading3Char"/>
          <w:b/>
          <w:bCs/>
        </w:rPr>
        <w:t>Data Analysis</w:t>
      </w:r>
    </w:p>
    <w:p w:rsidR="004F6A78" w:rsidRDefault="00615C1A">
      <w:r>
        <w:t>Starting with the broadest questions, the information that can be gleaned from this data will continue to be narrowed down.  Firstly, total sales by sales person should be reviewed.  Figure 1 shows that the grand total sales was about $767,239</w:t>
      </w:r>
      <w:r w:rsidR="00C21FE9">
        <w:t xml:space="preserve">, with Jane leading the trio with $269,805, Joe coming in second with $251,513, and Bill bringing up the rear with $245,921.  </w:t>
      </w:r>
    </w:p>
    <w:p w:rsidR="00C5686B" w:rsidRDefault="00C21FE9">
      <w:r>
        <w:t>Interestingly, that ranking is not consistent when the sales per different kind of wine is reviewed.  For example, figure 2 shows that Jane would still be ranked first but Joe</w:t>
      </w:r>
      <w:r w:rsidR="0037362D">
        <w:t xml:space="preserve"> and Bill change their rankings.  Specifically, Jane had $111,937, Bill had $95,536, and Joe had $91,888.</w:t>
      </w:r>
    </w:p>
    <w:p w:rsidR="004F6A78" w:rsidRDefault="004F6A78">
      <w:r>
        <w:t>Sales per type of wine are also a pertinent information point.  Figure 3 shows that white wine has a slight edge over red wine, $301,704 to $299,361, and organic wine is not sold as much as its counter parts, pulling in only $166,174.</w:t>
      </w:r>
    </w:p>
    <w:p w:rsidR="00460789" w:rsidRDefault="00460789">
      <w:r>
        <w:br w:type="page"/>
      </w:r>
    </w:p>
    <w:p w:rsidR="00460789" w:rsidRDefault="00460789"/>
    <w:sdt>
      <w:sdtPr>
        <w:rPr>
          <w:rFonts w:asciiTheme="minorHAnsi" w:eastAsiaTheme="minorEastAsia" w:hAnsiTheme="minorHAnsi" w:cstheme="minorBidi"/>
          <w:b w:val="0"/>
          <w:bCs w:val="0"/>
        </w:rPr>
        <w:id w:val="1438942149"/>
        <w:docPartObj>
          <w:docPartGallery w:val="Bibliographies"/>
          <w:docPartUnique/>
        </w:docPartObj>
      </w:sdtPr>
      <w:sdtEndPr/>
      <w:sdtContent>
        <w:p w:rsidR="00460789" w:rsidRPr="00460789" w:rsidRDefault="00460789">
          <w:pPr>
            <w:pStyle w:val="Heading1"/>
            <w:rPr>
              <w:b w:val="0"/>
            </w:rPr>
          </w:pPr>
          <w:r w:rsidRPr="00460789">
            <w:rPr>
              <w:b w:val="0"/>
            </w:rPr>
            <w:t>References</w:t>
          </w:r>
        </w:p>
        <w:sdt>
          <w:sdtPr>
            <w:id w:val="-573587230"/>
            <w:bibliography/>
          </w:sdtPr>
          <w:sdtEndPr/>
          <w:sdtContent>
            <w:p w:rsidR="00460789" w:rsidRDefault="00460789" w:rsidP="00460789">
              <w:pPr>
                <w:pStyle w:val="Bibliography"/>
                <w:rPr>
                  <w:noProof/>
                </w:rPr>
              </w:pPr>
              <w:r>
                <w:fldChar w:fldCharType="begin"/>
              </w:r>
              <w:r>
                <w:instrText xml:space="preserve"> BIBLIOGRAPHY </w:instrText>
              </w:r>
              <w:r>
                <w:fldChar w:fldCharType="separate"/>
              </w:r>
              <w:r>
                <w:rPr>
                  <w:noProof/>
                </w:rPr>
                <w:t xml:space="preserve">The Wine Institute. (2017, June 19). </w:t>
              </w:r>
              <w:r>
                <w:rPr>
                  <w:i/>
                  <w:iCs/>
                  <w:noProof/>
                </w:rPr>
                <w:t>Wine Institute Statistics</w:t>
              </w:r>
              <w:r>
                <w:rPr>
                  <w:noProof/>
                </w:rPr>
                <w:t>. Retrieved from Wine Institute: https://www.wineinstitute.org/resources/statistics/article124</w:t>
              </w:r>
            </w:p>
            <w:p w:rsidR="00460789" w:rsidRDefault="00460789" w:rsidP="00460789">
              <w:pPr>
                <w:pStyle w:val="Bibliography"/>
                <w:rPr>
                  <w:noProof/>
                </w:rPr>
              </w:pPr>
              <w:r>
                <w:rPr>
                  <w:noProof/>
                </w:rPr>
                <w:t xml:space="preserve">The Wine Institute. (2017, July 12). </w:t>
              </w:r>
              <w:r>
                <w:rPr>
                  <w:i/>
                  <w:iCs/>
                  <w:noProof/>
                </w:rPr>
                <w:t>Wine Institute Statistics</w:t>
              </w:r>
              <w:r>
                <w:rPr>
                  <w:noProof/>
                </w:rPr>
                <w:t>. Retrieved from Wine Institute: https://www.wineinstitute.org/resources/statistics/article83</w:t>
              </w:r>
            </w:p>
            <w:p w:rsidR="00460789" w:rsidRDefault="00460789" w:rsidP="00460789">
              <w:pPr>
                <w:pStyle w:val="Bibliography"/>
                <w:rPr>
                  <w:noProof/>
                </w:rPr>
              </w:pPr>
              <w:r>
                <w:rPr>
                  <w:noProof/>
                </w:rPr>
                <w:t xml:space="preserve">Trade Data and Analysis. (2017, 4 10). </w:t>
              </w:r>
              <w:r>
                <w:rPr>
                  <w:i/>
                  <w:iCs/>
                  <w:noProof/>
                </w:rPr>
                <w:t>files.</w:t>
              </w:r>
              <w:r>
                <w:rPr>
                  <w:noProof/>
                </w:rPr>
                <w:t xml:space="preserve"> Retrieved from Wine Institute: http://www.wineinstitute.org/files/World_Wine_Consumption_by_Country_2015.pdf</w:t>
              </w:r>
            </w:p>
            <w:p w:rsidR="00460789" w:rsidRDefault="00460789" w:rsidP="00460789">
              <w:r>
                <w:rPr>
                  <w:b/>
                  <w:bCs/>
                  <w:noProof/>
                </w:rPr>
                <w:fldChar w:fldCharType="end"/>
              </w:r>
            </w:p>
          </w:sdtContent>
        </w:sdt>
      </w:sdtContent>
    </w:sdt>
    <w:p w:rsidR="0061747E" w:rsidRPr="0061747E" w:rsidRDefault="0061747E" w:rsidP="0061747E"/>
    <w:p w:rsidR="004D6B86" w:rsidRDefault="004D6B86">
      <w:pPr>
        <w:pStyle w:val="TableFigure"/>
      </w:pPr>
      <w:bookmarkStart w:id="0" w:name="_GoBack"/>
      <w:bookmarkEnd w:id="0"/>
    </w:p>
    <w:p w:rsidR="004D6B86" w:rsidRDefault="00345333">
      <w:pPr>
        <w:pStyle w:val="SectionTitle"/>
      </w:pPr>
      <w:r>
        <w:lastRenderedPageBreak/>
        <w:t>Figures</w:t>
      </w:r>
    </w:p>
    <w:p w:rsidR="00D1545A" w:rsidRDefault="00D1545A">
      <w:pPr>
        <w:pStyle w:val="TableFigure"/>
        <w:rPr>
          <w:rStyle w:val="Emphasis"/>
        </w:rPr>
      </w:pPr>
      <w:r>
        <w:rPr>
          <w:i/>
          <w:iCs/>
          <w:noProof/>
          <w:lang w:eastAsia="en-US"/>
        </w:rPr>
        <w:drawing>
          <wp:inline distT="0" distB="0" distL="0" distR="0">
            <wp:extent cx="3295650" cy="1872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tal_sales-by-rep.png"/>
                    <pic:cNvPicPr/>
                  </pic:nvPicPr>
                  <pic:blipFill>
                    <a:blip r:embed="rId9">
                      <a:extLst>
                        <a:ext uri="{28A0092B-C50C-407E-A947-70E740481C1C}">
                          <a14:useLocalDpi xmlns:a14="http://schemas.microsoft.com/office/drawing/2010/main" val="0"/>
                        </a:ext>
                      </a:extLst>
                    </a:blip>
                    <a:stretch>
                      <a:fillRect/>
                    </a:stretch>
                  </pic:blipFill>
                  <pic:spPr>
                    <a:xfrm>
                      <a:off x="0" y="0"/>
                      <a:ext cx="3400492" cy="1932101"/>
                    </a:xfrm>
                    <a:prstGeom prst="rect">
                      <a:avLst/>
                    </a:prstGeom>
                  </pic:spPr>
                </pic:pic>
              </a:graphicData>
            </a:graphic>
          </wp:inline>
        </w:drawing>
      </w:r>
    </w:p>
    <w:p w:rsidR="004D6B86" w:rsidRDefault="00345333" w:rsidP="00D1545A">
      <w:pPr>
        <w:pStyle w:val="TableFigure"/>
      </w:pPr>
      <w:r>
        <w:rPr>
          <w:rStyle w:val="Emphasis"/>
        </w:rPr>
        <w:t>Figure 1</w:t>
      </w:r>
      <w:r w:rsidR="001664A2">
        <w:t xml:space="preserve">. </w:t>
      </w:r>
      <w:r w:rsidR="00D1545A">
        <w:t>Total Sales per sales representative</w:t>
      </w:r>
    </w:p>
    <w:p w:rsidR="00D1545A" w:rsidRDefault="00D1545A">
      <w:r>
        <w:br w:type="page"/>
      </w:r>
    </w:p>
    <w:p w:rsidR="00D1545A" w:rsidRDefault="006619B2" w:rsidP="00D1545A">
      <w:pPr>
        <w:pStyle w:val="TableFigure"/>
      </w:pPr>
      <w:r>
        <w:rPr>
          <w:noProof/>
          <w:lang w:eastAsia="en-US"/>
        </w:rPr>
        <w:lastRenderedPageBreak/>
        <w:drawing>
          <wp:inline distT="0" distB="0" distL="0" distR="0">
            <wp:extent cx="5988109" cy="332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d-wine_sales-by-rep_chart.png"/>
                    <pic:cNvPicPr/>
                  </pic:nvPicPr>
                  <pic:blipFill>
                    <a:blip r:embed="rId10">
                      <a:extLst>
                        <a:ext uri="{28A0092B-C50C-407E-A947-70E740481C1C}">
                          <a14:useLocalDpi xmlns:a14="http://schemas.microsoft.com/office/drawing/2010/main" val="0"/>
                        </a:ext>
                      </a:extLst>
                    </a:blip>
                    <a:stretch>
                      <a:fillRect/>
                    </a:stretch>
                  </pic:blipFill>
                  <pic:spPr>
                    <a:xfrm>
                      <a:off x="0" y="0"/>
                      <a:ext cx="5999975" cy="3327631"/>
                    </a:xfrm>
                    <a:prstGeom prst="rect">
                      <a:avLst/>
                    </a:prstGeom>
                  </pic:spPr>
                </pic:pic>
              </a:graphicData>
            </a:graphic>
          </wp:inline>
        </w:drawing>
      </w:r>
    </w:p>
    <w:p w:rsidR="006619B2" w:rsidRDefault="006619B2" w:rsidP="006619B2">
      <w:pPr>
        <w:pStyle w:val="TableFigure"/>
      </w:pPr>
      <w:r>
        <w:rPr>
          <w:rStyle w:val="Emphasis"/>
        </w:rPr>
        <w:t>Figure 2</w:t>
      </w:r>
      <w:r>
        <w:t>. Total red wine Sales over the last 6 months</w:t>
      </w:r>
    </w:p>
    <w:p w:rsidR="006619B2" w:rsidRDefault="006619B2">
      <w:r>
        <w:br w:type="page"/>
      </w:r>
    </w:p>
    <w:p w:rsidR="006619B2" w:rsidRDefault="006619B2" w:rsidP="00D1545A">
      <w:pPr>
        <w:pStyle w:val="TableFigure"/>
      </w:pPr>
    </w:p>
    <w:p w:rsidR="006619B2" w:rsidRDefault="00C67D4F" w:rsidP="00D1545A">
      <w:pPr>
        <w:pStyle w:val="TableFigure"/>
      </w:pPr>
      <w:r>
        <w:rPr>
          <w:noProof/>
          <w:lang w:eastAsia="en-US"/>
        </w:rPr>
        <w:drawing>
          <wp:inline distT="0" distB="0" distL="0" distR="0" wp14:anchorId="55E8BF9C" wp14:editId="5D0B9438">
            <wp:extent cx="5943600" cy="321618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wine-sales-by-type_char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16182"/>
                    </a:xfrm>
                    <a:prstGeom prst="rect">
                      <a:avLst/>
                    </a:prstGeom>
                  </pic:spPr>
                </pic:pic>
              </a:graphicData>
            </a:graphic>
          </wp:inline>
        </w:drawing>
      </w:r>
    </w:p>
    <w:p w:rsidR="00C67D4F" w:rsidRDefault="00C67D4F" w:rsidP="00C67D4F">
      <w:pPr>
        <w:pStyle w:val="TableFigure"/>
      </w:pPr>
      <w:r>
        <w:rPr>
          <w:rStyle w:val="Emphasis"/>
        </w:rPr>
        <w:t>Figure 3</w:t>
      </w:r>
      <w:r>
        <w:t>. Total wine sales over the last 6 months.</w:t>
      </w:r>
    </w:p>
    <w:p w:rsidR="00C67D4F" w:rsidRDefault="00C67D4F" w:rsidP="00D1545A">
      <w:pPr>
        <w:pStyle w:val="TableFigure"/>
      </w:pPr>
    </w:p>
    <w:sectPr w:rsidR="00C67D4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9CC" w:rsidRDefault="006539CC">
      <w:pPr>
        <w:spacing w:line="240" w:lineRule="auto"/>
      </w:pPr>
      <w:r>
        <w:separator/>
      </w:r>
    </w:p>
    <w:p w:rsidR="006539CC" w:rsidRDefault="006539CC"/>
  </w:endnote>
  <w:endnote w:type="continuationSeparator" w:id="0">
    <w:p w:rsidR="006539CC" w:rsidRDefault="006539CC">
      <w:pPr>
        <w:spacing w:line="240" w:lineRule="auto"/>
      </w:pPr>
      <w:r>
        <w:continuationSeparator/>
      </w:r>
    </w:p>
    <w:p w:rsidR="006539CC" w:rsidRDefault="00653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9CC" w:rsidRDefault="006539CC">
      <w:pPr>
        <w:spacing w:line="240" w:lineRule="auto"/>
      </w:pPr>
      <w:r>
        <w:separator/>
      </w:r>
    </w:p>
    <w:p w:rsidR="006539CC" w:rsidRDefault="006539CC"/>
  </w:footnote>
  <w:footnote w:type="continuationSeparator" w:id="0">
    <w:p w:rsidR="006539CC" w:rsidRDefault="006539CC">
      <w:pPr>
        <w:spacing w:line="240" w:lineRule="auto"/>
      </w:pPr>
      <w:r>
        <w:continuationSeparator/>
      </w:r>
    </w:p>
    <w:p w:rsidR="006539CC" w:rsidRDefault="006539C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170521" w:rsidRDefault="006539C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615C1A">
                <w:t>Northern California Winery Sales</w:t>
              </w:r>
            </w:sdtContent>
          </w:sdt>
        </w:p>
      </w:tc>
      <w:tc>
        <w:tcPr>
          <w:tcW w:w="1080" w:type="dxa"/>
        </w:tcPr>
        <w:p w:rsidR="004D6B86" w:rsidRDefault="00345333">
          <w:pPr>
            <w:pStyle w:val="Header"/>
            <w:jc w:val="right"/>
          </w:pPr>
          <w:r>
            <w:fldChar w:fldCharType="begin"/>
          </w:r>
          <w:r>
            <w:instrText xml:space="preserve"> PAGE   \* MERGEFORMAT </w:instrText>
          </w:r>
          <w:r>
            <w:fldChar w:fldCharType="separate"/>
          </w:r>
          <w:r w:rsidR="00F71EB2">
            <w:rPr>
              <w:noProof/>
            </w:rPr>
            <w:t>8</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tc>
        <w:tcPr>
          <w:tcW w:w="8280" w:type="dxa"/>
        </w:tcPr>
        <w:p w:rsidR="004D6B86" w:rsidRPr="009F0414" w:rsidRDefault="008C43EC" w:rsidP="008C43EC">
          <w:pPr>
            <w:pStyle w:val="Header"/>
          </w:pPr>
          <w:r>
            <w:t xml:space="preserve">Northern </w:t>
          </w:r>
          <w:r w:rsidR="004A4CF1">
            <w:t>California Winery Sales</w:t>
          </w:r>
        </w:p>
      </w:tc>
      <w:tc>
        <w:tcPr>
          <w:tcW w:w="1080" w:type="dxa"/>
        </w:tcPr>
        <w:p w:rsidR="004D6B86" w:rsidRDefault="00345333">
          <w:pPr>
            <w:pStyle w:val="Header"/>
            <w:jc w:val="right"/>
          </w:pPr>
          <w:r>
            <w:fldChar w:fldCharType="begin"/>
          </w:r>
          <w:r>
            <w:instrText xml:space="preserve"> PAGE   \* MERGEFORMAT </w:instrText>
          </w:r>
          <w:r>
            <w:fldChar w:fldCharType="separate"/>
          </w:r>
          <w:r w:rsidR="00F71EB2">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07C"/>
    <w:rsid w:val="00006BBA"/>
    <w:rsid w:val="0001010E"/>
    <w:rsid w:val="000217F5"/>
    <w:rsid w:val="00097169"/>
    <w:rsid w:val="000C7410"/>
    <w:rsid w:val="000F3A79"/>
    <w:rsid w:val="00114BFA"/>
    <w:rsid w:val="001602E3"/>
    <w:rsid w:val="00160C0C"/>
    <w:rsid w:val="001664A2"/>
    <w:rsid w:val="00170521"/>
    <w:rsid w:val="00185C1B"/>
    <w:rsid w:val="001B33A7"/>
    <w:rsid w:val="001B4848"/>
    <w:rsid w:val="001F447A"/>
    <w:rsid w:val="001F7399"/>
    <w:rsid w:val="00212319"/>
    <w:rsid w:val="00223835"/>
    <w:rsid w:val="00225BE3"/>
    <w:rsid w:val="00274E0A"/>
    <w:rsid w:val="002B6153"/>
    <w:rsid w:val="002C627C"/>
    <w:rsid w:val="002D6412"/>
    <w:rsid w:val="00307586"/>
    <w:rsid w:val="00336906"/>
    <w:rsid w:val="00345333"/>
    <w:rsid w:val="003727F0"/>
    <w:rsid w:val="0037362D"/>
    <w:rsid w:val="003A06C6"/>
    <w:rsid w:val="003B7ABE"/>
    <w:rsid w:val="003C77F2"/>
    <w:rsid w:val="003E36B1"/>
    <w:rsid w:val="003E4162"/>
    <w:rsid w:val="003F7CBD"/>
    <w:rsid w:val="00460789"/>
    <w:rsid w:val="00481CF8"/>
    <w:rsid w:val="00492C2D"/>
    <w:rsid w:val="004A3D87"/>
    <w:rsid w:val="004A4CF1"/>
    <w:rsid w:val="004B18A9"/>
    <w:rsid w:val="004D4F8C"/>
    <w:rsid w:val="004D6B86"/>
    <w:rsid w:val="004F6A78"/>
    <w:rsid w:val="00504F88"/>
    <w:rsid w:val="0055242C"/>
    <w:rsid w:val="00567B1D"/>
    <w:rsid w:val="00580F74"/>
    <w:rsid w:val="00595412"/>
    <w:rsid w:val="006116DF"/>
    <w:rsid w:val="00615C1A"/>
    <w:rsid w:val="0061747E"/>
    <w:rsid w:val="00641876"/>
    <w:rsid w:val="00645290"/>
    <w:rsid w:val="006539CC"/>
    <w:rsid w:val="006619B2"/>
    <w:rsid w:val="00697D7F"/>
    <w:rsid w:val="006B015B"/>
    <w:rsid w:val="006C162F"/>
    <w:rsid w:val="006D7EE9"/>
    <w:rsid w:val="007162A6"/>
    <w:rsid w:val="007244DE"/>
    <w:rsid w:val="0081390C"/>
    <w:rsid w:val="00816831"/>
    <w:rsid w:val="00837D67"/>
    <w:rsid w:val="00844CB0"/>
    <w:rsid w:val="008747E8"/>
    <w:rsid w:val="00880CA1"/>
    <w:rsid w:val="008A2A83"/>
    <w:rsid w:val="008C43EC"/>
    <w:rsid w:val="008D3700"/>
    <w:rsid w:val="00910F0E"/>
    <w:rsid w:val="0092798F"/>
    <w:rsid w:val="00961AE5"/>
    <w:rsid w:val="00976DA1"/>
    <w:rsid w:val="009A2C38"/>
    <w:rsid w:val="009F0414"/>
    <w:rsid w:val="009F7015"/>
    <w:rsid w:val="00A2407A"/>
    <w:rsid w:val="00A4757D"/>
    <w:rsid w:val="00A77F6B"/>
    <w:rsid w:val="00A81BB2"/>
    <w:rsid w:val="00AA5C05"/>
    <w:rsid w:val="00AE007C"/>
    <w:rsid w:val="00B65CAB"/>
    <w:rsid w:val="00C21FE9"/>
    <w:rsid w:val="00C3438C"/>
    <w:rsid w:val="00C3615C"/>
    <w:rsid w:val="00C52589"/>
    <w:rsid w:val="00C5686B"/>
    <w:rsid w:val="00C67D4F"/>
    <w:rsid w:val="00C74024"/>
    <w:rsid w:val="00C83B15"/>
    <w:rsid w:val="00C925C8"/>
    <w:rsid w:val="00CB7F84"/>
    <w:rsid w:val="00CF1B55"/>
    <w:rsid w:val="00D1545A"/>
    <w:rsid w:val="00DB2E59"/>
    <w:rsid w:val="00DB358F"/>
    <w:rsid w:val="00DC44F1"/>
    <w:rsid w:val="00DF6D26"/>
    <w:rsid w:val="00E601D2"/>
    <w:rsid w:val="00E7305D"/>
    <w:rsid w:val="00EA780C"/>
    <w:rsid w:val="00EB69D3"/>
    <w:rsid w:val="00ED5C15"/>
    <w:rsid w:val="00F31D66"/>
    <w:rsid w:val="00F363EC"/>
    <w:rsid w:val="00F413AC"/>
    <w:rsid w:val="00F67CD8"/>
    <w:rsid w:val="00F71EB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AC3A824-3612-43F8-A149-A88072991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3326">
      <w:bodyDiv w:val="1"/>
      <w:marLeft w:val="0"/>
      <w:marRight w:val="0"/>
      <w:marTop w:val="0"/>
      <w:marBottom w:val="0"/>
      <w:divBdr>
        <w:top w:val="none" w:sz="0" w:space="0" w:color="auto"/>
        <w:left w:val="none" w:sz="0" w:space="0" w:color="auto"/>
        <w:bottom w:val="none" w:sz="0" w:space="0" w:color="auto"/>
        <w:right w:val="none" w:sz="0" w:space="0" w:color="auto"/>
      </w:divBdr>
    </w:div>
    <w:div w:id="14573869">
      <w:bodyDiv w:val="1"/>
      <w:marLeft w:val="0"/>
      <w:marRight w:val="0"/>
      <w:marTop w:val="0"/>
      <w:marBottom w:val="0"/>
      <w:divBdr>
        <w:top w:val="none" w:sz="0" w:space="0" w:color="auto"/>
        <w:left w:val="none" w:sz="0" w:space="0" w:color="auto"/>
        <w:bottom w:val="none" w:sz="0" w:space="0" w:color="auto"/>
        <w:right w:val="none" w:sz="0" w:space="0" w:color="auto"/>
      </w:divBdr>
    </w:div>
    <w:div w:id="1527792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20005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105869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34704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266583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9665493">
      <w:bodyDiv w:val="1"/>
      <w:marLeft w:val="0"/>
      <w:marRight w:val="0"/>
      <w:marTop w:val="0"/>
      <w:marBottom w:val="0"/>
      <w:divBdr>
        <w:top w:val="none" w:sz="0" w:space="0" w:color="auto"/>
        <w:left w:val="none" w:sz="0" w:space="0" w:color="auto"/>
        <w:bottom w:val="none" w:sz="0" w:space="0" w:color="auto"/>
        <w:right w:val="none" w:sz="0" w:space="0" w:color="auto"/>
      </w:divBdr>
    </w:div>
    <w:div w:id="822038762">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9764995">
      <w:bodyDiv w:val="1"/>
      <w:marLeft w:val="0"/>
      <w:marRight w:val="0"/>
      <w:marTop w:val="0"/>
      <w:marBottom w:val="0"/>
      <w:divBdr>
        <w:top w:val="none" w:sz="0" w:space="0" w:color="auto"/>
        <w:left w:val="none" w:sz="0" w:space="0" w:color="auto"/>
        <w:bottom w:val="none" w:sz="0" w:space="0" w:color="auto"/>
        <w:right w:val="none" w:sz="0" w:space="0" w:color="auto"/>
      </w:divBdr>
    </w:div>
    <w:div w:id="1136141658">
      <w:bodyDiv w:val="1"/>
      <w:marLeft w:val="0"/>
      <w:marRight w:val="0"/>
      <w:marTop w:val="0"/>
      <w:marBottom w:val="0"/>
      <w:divBdr>
        <w:top w:val="none" w:sz="0" w:space="0" w:color="auto"/>
        <w:left w:val="none" w:sz="0" w:space="0" w:color="auto"/>
        <w:bottom w:val="none" w:sz="0" w:space="0" w:color="auto"/>
        <w:right w:val="none" w:sz="0" w:space="0" w:color="auto"/>
      </w:divBdr>
    </w:div>
    <w:div w:id="118123910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509244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11931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20858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129529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6747154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2eve\AppData\Roaming\Microsoft\Templates\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CB6E5F88E84D2FB4528630F005B433"/>
        <w:category>
          <w:name w:val="General"/>
          <w:gallery w:val="placeholder"/>
        </w:category>
        <w:types>
          <w:type w:val="bbPlcHdr"/>
        </w:types>
        <w:behaviors>
          <w:behavior w:val="content"/>
        </w:behaviors>
        <w:guid w:val="{37DF3D10-251D-4B0A-8EB4-4CF6BB6F05DB}"/>
      </w:docPartPr>
      <w:docPartBody>
        <w:p w:rsidR="00E802D1" w:rsidRDefault="00526971">
          <w:pPr>
            <w:pStyle w:val="19CB6E5F88E84D2FB4528630F005B433"/>
          </w:pPr>
          <w:r>
            <w:t>Add keywords here. To replace this (or any) tip text with your own, just select it and then start typing. Don’t include space to the right or left of the characters in your selection.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71"/>
    <w:rsid w:val="00060F4E"/>
    <w:rsid w:val="000E768B"/>
    <w:rsid w:val="002013B1"/>
    <w:rsid w:val="003055AB"/>
    <w:rsid w:val="00526971"/>
    <w:rsid w:val="00DE1155"/>
    <w:rsid w:val="00E80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22968976344888529117080BA464A">
    <w:name w:val="DCE22968976344888529117080BA464A"/>
  </w:style>
  <w:style w:type="paragraph" w:customStyle="1" w:styleId="0FEFA933C57B43C9842B4BB905F546A8">
    <w:name w:val="0FEFA933C57B43C9842B4BB905F546A8"/>
  </w:style>
  <w:style w:type="paragraph" w:customStyle="1" w:styleId="C4AAB047043D421D82B835CB6EAC0C3B">
    <w:name w:val="C4AAB047043D421D82B835CB6EAC0C3B"/>
  </w:style>
  <w:style w:type="paragraph" w:customStyle="1" w:styleId="BF3322283B824C6687D03033EC947E59">
    <w:name w:val="BF3322283B824C6687D03033EC947E59"/>
  </w:style>
  <w:style w:type="character" w:styleId="Emphasis">
    <w:name w:val="Emphasis"/>
    <w:basedOn w:val="DefaultParagraphFont"/>
    <w:uiPriority w:val="4"/>
    <w:unhideWhenUsed/>
    <w:qFormat/>
    <w:rPr>
      <w:i/>
      <w:iCs/>
    </w:rPr>
  </w:style>
  <w:style w:type="paragraph" w:customStyle="1" w:styleId="3FDD792E9F1444B7A08C219997766820">
    <w:name w:val="3FDD792E9F1444B7A08C219997766820"/>
  </w:style>
  <w:style w:type="paragraph" w:customStyle="1" w:styleId="19CB6E5F88E84D2FB4528630F005B433">
    <w:name w:val="19CB6E5F88E84D2FB4528630F005B433"/>
  </w:style>
  <w:style w:type="paragraph" w:customStyle="1" w:styleId="78D2F830CB7A40D4974101E26C71AC47">
    <w:name w:val="78D2F830CB7A40D4974101E26C71AC47"/>
  </w:style>
  <w:style w:type="paragraph" w:customStyle="1" w:styleId="10E01BA982C74A3B828828D61367F417">
    <w:name w:val="10E01BA982C74A3B828828D61367F417"/>
  </w:style>
  <w:style w:type="paragraph" w:customStyle="1" w:styleId="9D395AD3452C4224AE6C577C71B652E4">
    <w:name w:val="9D395AD3452C4224AE6C577C71B652E4"/>
  </w:style>
  <w:style w:type="paragraph" w:customStyle="1" w:styleId="913334BD0EAD43E2846F2AA3797DBB70">
    <w:name w:val="913334BD0EAD43E2846F2AA3797DBB70"/>
  </w:style>
  <w:style w:type="character" w:styleId="FootnoteReference">
    <w:name w:val="footnote reference"/>
    <w:basedOn w:val="DefaultParagraphFont"/>
    <w:uiPriority w:val="99"/>
    <w:qFormat/>
    <w:rPr>
      <w:vertAlign w:val="superscript"/>
    </w:rPr>
  </w:style>
  <w:style w:type="paragraph" w:customStyle="1" w:styleId="BCC4A835C56E48EE9F16E82AB83F7859">
    <w:name w:val="BCC4A835C56E48EE9F16E82AB83F7859"/>
  </w:style>
  <w:style w:type="paragraph" w:customStyle="1" w:styleId="C0825AC481E0414683BC6F561CC63F55">
    <w:name w:val="C0825AC481E0414683BC6F561CC63F55"/>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B2EB0F214DD04FC9B41C7D2A6916EC9F">
    <w:name w:val="B2EB0F214DD04FC9B41C7D2A6916EC9F"/>
  </w:style>
  <w:style w:type="paragraph" w:customStyle="1" w:styleId="26BEB944C266458E99AD173935F544B6">
    <w:name w:val="26BEB944C266458E99AD173935F544B6"/>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DEDBD39411334113906190CE9EE1B8D6">
    <w:name w:val="DEDBD39411334113906190CE9EE1B8D6"/>
  </w:style>
  <w:style w:type="paragraph" w:customStyle="1" w:styleId="6EF1C0B3655440988498B2A199BFD20D">
    <w:name w:val="6EF1C0B3655440988498B2A199BFD20D"/>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7F25B46A585341F79667083FF6DB71B3">
    <w:name w:val="7F25B46A585341F79667083FF6DB71B3"/>
  </w:style>
  <w:style w:type="paragraph" w:customStyle="1" w:styleId="EE896C7F7FD446B2842FB2DFDA91AA38">
    <w:name w:val="EE896C7F7FD446B2842FB2DFDA91AA38"/>
  </w:style>
  <w:style w:type="paragraph" w:customStyle="1" w:styleId="6202B4D6D3AC4130AD52F7BE61FE369D">
    <w:name w:val="6202B4D6D3AC4130AD52F7BE61FE369D"/>
  </w:style>
  <w:style w:type="paragraph" w:customStyle="1" w:styleId="ECBD0D0E7CA1447F8498864FE8F0F141">
    <w:name w:val="ECBD0D0E7CA1447F8498864FE8F0F141"/>
  </w:style>
  <w:style w:type="paragraph" w:customStyle="1" w:styleId="81CD8BC069484DA5AE453821B27FE6E9">
    <w:name w:val="81CD8BC069484DA5AE453821B27FE6E9"/>
  </w:style>
  <w:style w:type="paragraph" w:customStyle="1" w:styleId="1B900CCD60F74355915DDDBF1F900C13">
    <w:name w:val="1B900CCD60F74355915DDDBF1F900C13"/>
  </w:style>
  <w:style w:type="paragraph" w:customStyle="1" w:styleId="BC2374BE1FF64E7AB2DB5C26D6CC67A7">
    <w:name w:val="BC2374BE1FF64E7AB2DB5C26D6CC67A7"/>
  </w:style>
  <w:style w:type="paragraph" w:customStyle="1" w:styleId="7BFC1F5D168345D5921E4B9D766B85B8">
    <w:name w:val="7BFC1F5D168345D5921E4B9D766B85B8"/>
  </w:style>
  <w:style w:type="paragraph" w:customStyle="1" w:styleId="6B67A5D79E01409BBE3DEFF958861F4E">
    <w:name w:val="6B67A5D79E01409BBE3DEFF958861F4E"/>
  </w:style>
  <w:style w:type="paragraph" w:customStyle="1" w:styleId="FD2EBF12CBB946998408471EC7887D7F">
    <w:name w:val="FD2EBF12CBB946998408471EC7887D7F"/>
  </w:style>
  <w:style w:type="paragraph" w:customStyle="1" w:styleId="B588FDE9213146EB9BFFBD715B6E1C54">
    <w:name w:val="B588FDE9213146EB9BFFBD715B6E1C54"/>
  </w:style>
  <w:style w:type="paragraph" w:customStyle="1" w:styleId="BB56C37792BE4B159A88A151070E3288">
    <w:name w:val="BB56C37792BE4B159A88A151070E3288"/>
  </w:style>
  <w:style w:type="paragraph" w:customStyle="1" w:styleId="D89A1F2538A049EA8CCBE5DD7B139DE7">
    <w:name w:val="D89A1F2538A049EA8CCBE5DD7B139DE7"/>
  </w:style>
  <w:style w:type="paragraph" w:customStyle="1" w:styleId="35A0C08440A54586974E9375628F4356">
    <w:name w:val="35A0C08440A54586974E9375628F4356"/>
  </w:style>
  <w:style w:type="paragraph" w:customStyle="1" w:styleId="EA83FE7FF5CA481182283B8315AB04FF">
    <w:name w:val="EA83FE7FF5CA481182283B8315AB04FF"/>
  </w:style>
  <w:style w:type="paragraph" w:customStyle="1" w:styleId="5251CC79613940DDB205730B2E116FE0">
    <w:name w:val="5251CC79613940DDB205730B2E116FE0"/>
  </w:style>
  <w:style w:type="paragraph" w:customStyle="1" w:styleId="FECF62ECACB64DDB8A961D4971550063">
    <w:name w:val="FECF62ECACB64DDB8A961D4971550063"/>
  </w:style>
  <w:style w:type="paragraph" w:customStyle="1" w:styleId="4C1C98E652364BFFA6CC8A68449B11EA">
    <w:name w:val="4C1C98E652364BFFA6CC8A68449B11EA"/>
  </w:style>
  <w:style w:type="paragraph" w:customStyle="1" w:styleId="27054963711C4864BA9994C89C844BCF">
    <w:name w:val="27054963711C4864BA9994C89C844BCF"/>
  </w:style>
  <w:style w:type="paragraph" w:customStyle="1" w:styleId="A4193E2C45C947CAAA83A0441D765CB0">
    <w:name w:val="A4193E2C45C947CAAA83A0441D765CB0"/>
  </w:style>
  <w:style w:type="paragraph" w:customStyle="1" w:styleId="B3BE2CD8CE744A7EB0D7F46F663A166F">
    <w:name w:val="B3BE2CD8CE744A7EB0D7F46F663A166F"/>
  </w:style>
  <w:style w:type="paragraph" w:customStyle="1" w:styleId="915C1140DB13413AA16B9EB4484AD3C7">
    <w:name w:val="915C1140DB13413AA16B9EB4484AD3C7"/>
  </w:style>
  <w:style w:type="paragraph" w:customStyle="1" w:styleId="975F21CC5A534FD3A77DDF471B3B54C4">
    <w:name w:val="975F21CC5A534FD3A77DDF471B3B54C4"/>
  </w:style>
  <w:style w:type="paragraph" w:customStyle="1" w:styleId="94CFF0B5D70642369E22D4BF86FB5AFF">
    <w:name w:val="94CFF0B5D70642369E22D4BF86FB5AFF"/>
  </w:style>
  <w:style w:type="paragraph" w:customStyle="1" w:styleId="9671DCC2A0484C55A50B49ACF379A0EB">
    <w:name w:val="9671DCC2A0484C55A50B49ACF379A0EB"/>
  </w:style>
  <w:style w:type="paragraph" w:customStyle="1" w:styleId="F5994B495C33420A9EA9F71D65AF7066">
    <w:name w:val="F5994B495C33420A9EA9F71D65AF7066"/>
  </w:style>
  <w:style w:type="paragraph" w:customStyle="1" w:styleId="F78073D3F3E64203BA81A51F8A69D254">
    <w:name w:val="F78073D3F3E64203BA81A51F8A69D254"/>
  </w:style>
  <w:style w:type="paragraph" w:customStyle="1" w:styleId="4BC20A3038964B559A32A461F802F5A7">
    <w:name w:val="4BC20A3038964B559A32A461F802F5A7"/>
  </w:style>
  <w:style w:type="paragraph" w:customStyle="1" w:styleId="FA3CB0FD93F74869AD4DF5956CB2D523">
    <w:name w:val="FA3CB0FD93F74869AD4DF5956CB2D523"/>
  </w:style>
  <w:style w:type="paragraph" w:customStyle="1" w:styleId="3A2B4D446C9B4566A4B1989801A95D49">
    <w:name w:val="3A2B4D446C9B4566A4B1989801A95D49"/>
  </w:style>
  <w:style w:type="paragraph" w:customStyle="1" w:styleId="BCDBE41DD7814E4FA244CFB5E6502F60">
    <w:name w:val="BCDBE41DD7814E4FA244CFB5E6502F60"/>
  </w:style>
  <w:style w:type="paragraph" w:customStyle="1" w:styleId="CF4E6BA44AB8427085D93CE76A783258">
    <w:name w:val="CF4E6BA44AB8427085D93CE76A783258"/>
  </w:style>
  <w:style w:type="paragraph" w:customStyle="1" w:styleId="D1425C5700C24BC395ABDE2CFA67373C">
    <w:name w:val="D1425C5700C24BC395ABDE2CFA67373C"/>
  </w:style>
  <w:style w:type="paragraph" w:customStyle="1" w:styleId="E98E36FBB8494887825632DACCBE1E61">
    <w:name w:val="E98E36FBB8494887825632DACCBE1E61"/>
  </w:style>
  <w:style w:type="paragraph" w:customStyle="1" w:styleId="EA171503D02C48CFB9E0FCA7EF40E9B3">
    <w:name w:val="EA171503D02C48CFB9E0FCA7EF40E9B3"/>
  </w:style>
  <w:style w:type="paragraph" w:customStyle="1" w:styleId="86C543219B07482FAC54192DAFF89A0F">
    <w:name w:val="86C543219B07482FAC54192DAFF89A0F"/>
  </w:style>
  <w:style w:type="paragraph" w:customStyle="1" w:styleId="4E40C439DD6C4FB182953103BFB5A02D">
    <w:name w:val="4E40C439DD6C4FB182953103BFB5A02D"/>
  </w:style>
  <w:style w:type="paragraph" w:customStyle="1" w:styleId="13DBF4448E57438F8F0B0439E222594E">
    <w:name w:val="13DBF4448E57438F8F0B0439E222594E"/>
  </w:style>
  <w:style w:type="paragraph" w:customStyle="1" w:styleId="A46A96E9B1A94C4D8286080045C2F0B1">
    <w:name w:val="A46A96E9B1A94C4D8286080045C2F0B1"/>
  </w:style>
  <w:style w:type="paragraph" w:customStyle="1" w:styleId="532D987660594FD8A4DC44AD140DDE3B">
    <w:name w:val="532D987660594FD8A4DC44AD140DDE3B"/>
  </w:style>
  <w:style w:type="paragraph" w:customStyle="1" w:styleId="7D5334E5EFA9400387E5D838BEC04557">
    <w:name w:val="7D5334E5EFA9400387E5D838BEC04557"/>
  </w:style>
  <w:style w:type="paragraph" w:customStyle="1" w:styleId="6001DE5E12A640F78F202602908A2974">
    <w:name w:val="6001DE5E12A640F78F202602908A2974"/>
  </w:style>
  <w:style w:type="paragraph" w:customStyle="1" w:styleId="55EB642981CE43DB82DE6B16DE6F40E9">
    <w:name w:val="55EB642981CE43DB82DE6B16DE6F40E9"/>
  </w:style>
  <w:style w:type="paragraph" w:customStyle="1" w:styleId="6139597E20B5451B9BEC47B569F14FB3">
    <w:name w:val="6139597E20B5451B9BEC47B569F14F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w:rsidRDefault="008C43EC"&gt;&lt;w:r&gt;&lt;w:t xml:space="preserve"&gt;Northern &lt;/w:t&gt;&lt;/w:r&gt;&lt;w:r w:rsidR="004A4CF1"&gt;&lt;w:t&gt;California Winery Sales&lt;/w:t&gt;&lt;/w:r&gt;&lt;/w:p&gt;&lt;w:sectPr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Tra17</b:Tag>
    <b:SourceType>DocumentFromInternetSite</b:SourceType>
    <b:Guid>{B0ABC64B-04E7-46F1-84A4-217F16D477D7}</b:Guid>
    <b:Title>files</b:Title>
    <b:Year>2017</b:Year>
    <b:Author>
      <b:Author>
        <b:Corporate>Trade Data and Analysis</b:Corporate>
      </b:Author>
    </b:Author>
    <b:InternetSiteTitle>Wine Institute</b:InternetSiteTitle>
    <b:Month>4</b:Month>
    <b:Day>10</b:Day>
    <b:URL>http://www.wineinstitute.org/files/World_Wine_Consumption_by_Country_2015.pdf</b:URL>
    <b:RefOrder>1</b:RefOrder>
  </b:Source>
  <b:Source>
    <b:Tag>sta17</b:Tag>
    <b:SourceType>InternetSite</b:SourceType>
    <b:Guid>{3D17C827-6986-4D93-BFA2-6DB15B8E0B92}</b:Guid>
    <b:Title>Wine Institute Statistics</b:Title>
    <b:InternetSiteTitle>Wine Institute</b:InternetSiteTitle>
    <b:Year>2017</b:Year>
    <b:Month>June</b:Month>
    <b:Day>19</b:Day>
    <b:URL>https://www.wineinstitute.org/resources/statistics/article124</b:URL>
    <b:Author>
      <b:Author>
        <b:Corporate>The Wine Institute</b:Corporate>
      </b:Author>
    </b:Author>
    <b:RefOrder>2</b:RefOrder>
  </b:Source>
  <b:Source>
    <b:Tag>Win17</b:Tag>
    <b:SourceType>InternetSite</b:SourceType>
    <b:Guid>{F8612125-AA7C-433D-ACFF-C11F018C6C41}</b:Guid>
    <b:Author>
      <b:Author>
        <b:Corporate>The Wine Institute</b:Corporate>
      </b:Author>
    </b:Author>
    <b:Title>Wine Institute Statistics</b:Title>
    <b:InternetSiteTitle>Wine Institute</b:InternetSiteTitle>
    <b:Year>2017</b:Year>
    <b:Month>July</b:Month>
    <b:Day>12</b:Day>
    <b:URL>https://www.wineinstitute.org/resources/statistics/article83</b:URL>
    <b:RefOrder>3</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7698933-4160-4E3C-BBA7-6F9A33D16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0</TotalTime>
  <Pages>8</Pages>
  <Words>779</Words>
  <Characters>4443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Lusch</dc:creator>
  <cp:keywords/>
  <dc:description/>
  <cp:lastModifiedBy>Richard Lusch</cp:lastModifiedBy>
  <cp:revision>2</cp:revision>
  <dcterms:created xsi:type="dcterms:W3CDTF">2018-01-14T22:16:00Z</dcterms:created>
  <dcterms:modified xsi:type="dcterms:W3CDTF">2018-01-14T22:16:00Z</dcterms:modified>
</cp:coreProperties>
</file>